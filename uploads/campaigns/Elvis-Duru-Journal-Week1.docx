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F32" w:rsidRDefault="00572AC6">
      <w:pPr>
        <w:pStyle w:val="Title"/>
      </w:pPr>
      <w:r>
        <w:t>Week 1</w:t>
      </w:r>
    </w:p>
    <w:p w:rsidR="00D95F32" w:rsidRDefault="00590750">
      <w:pPr>
        <w:pStyle w:val="Heading1"/>
      </w:pPr>
      <w:r>
        <w:rPr>
          <w:rFonts w:ascii="Helvetica" w:eastAsia="Times New Roman" w:hAnsi="Helvetica"/>
          <w:color w:val="525252"/>
          <w:shd w:val="clear" w:color="auto" w:fill="FFFFFF"/>
        </w:rPr>
        <w:t xml:space="preserve">What I </w:t>
      </w:r>
      <w:r w:rsidR="004A59A4">
        <w:rPr>
          <w:rFonts w:ascii="Helvetica" w:eastAsia="Times New Roman" w:hAnsi="Helvetica"/>
          <w:color w:val="525252"/>
          <w:shd w:val="clear" w:color="auto" w:fill="FFFFFF"/>
        </w:rPr>
        <w:t>learned</w:t>
      </w:r>
      <w:r>
        <w:rPr>
          <w:rFonts w:ascii="Helvetica" w:eastAsia="Times New Roman" w:hAnsi="Helvetica"/>
          <w:color w:val="525252"/>
          <w:shd w:val="clear" w:color="auto" w:fill="FFFFFF"/>
        </w:rPr>
        <w:t xml:space="preserve"> from the course materials</w:t>
      </w:r>
      <w:r w:rsidR="004A59A4">
        <w:rPr>
          <w:rFonts w:ascii="Helvetica" w:eastAsia="Times New Roman" w:hAnsi="Helvetica"/>
          <w:color w:val="525252"/>
          <w:shd w:val="clear" w:color="auto" w:fill="FFFFFF"/>
        </w:rPr>
        <w:t>.</w:t>
      </w:r>
    </w:p>
    <w:p w:rsidR="00D95F32" w:rsidRDefault="00014AAA">
      <w:r>
        <w:t xml:space="preserve">This week, I got </w:t>
      </w:r>
      <w:r w:rsidR="000869F7">
        <w:t>more knowledge about the parts of a computer</w:t>
      </w:r>
      <w:r w:rsidR="00E81BAC">
        <w:t xml:space="preserve"> (mainly the hardware)</w:t>
      </w:r>
      <w:r w:rsidR="000869F7">
        <w:t xml:space="preserve"> by watching </w:t>
      </w:r>
      <w:r w:rsidR="00E64C0F">
        <w:t xml:space="preserve">James </w:t>
      </w:r>
      <w:r w:rsidR="002466D3">
        <w:t xml:space="preserve">Messier's Videos. He gave a well detailed explanation. </w:t>
      </w:r>
    </w:p>
    <w:p w:rsidR="00116AD5" w:rsidRDefault="00116AD5">
      <w:r>
        <w:t>The second part of this week’s lesson gave me a</w:t>
      </w:r>
      <w:r w:rsidR="006E258D">
        <w:t xml:space="preserve">n overview of how algorithms work </w:t>
      </w:r>
      <w:r w:rsidR="00F51105">
        <w:t>u</w:t>
      </w:r>
      <w:r w:rsidR="006E258D">
        <w:t>sing real life scenario to explain.</w:t>
      </w:r>
      <w:r w:rsidR="00207578">
        <w:t xml:space="preserve"> The activity “Robbie: The robot”</w:t>
      </w:r>
      <w:r w:rsidR="00F86824">
        <w:t xml:space="preserve"> was a hands-on approach to learning how algorithms work.</w:t>
      </w:r>
    </w:p>
    <w:p w:rsidR="0032056C" w:rsidRDefault="00C54718" w:rsidP="00745BEA">
      <w:pPr>
        <w:pStyle w:val="Heading1"/>
      </w:pPr>
      <w:r>
        <w:t xml:space="preserve">What </w:t>
      </w:r>
      <w:r w:rsidR="000B607A">
        <w:t>discussion post was most useful to me?</w:t>
      </w:r>
      <w:r w:rsidR="00515664">
        <w:t xml:space="preserve"> Why?</w:t>
      </w:r>
    </w:p>
    <w:p w:rsidR="000B607A" w:rsidRDefault="001F1115" w:rsidP="000B607A">
      <w:r>
        <w:t xml:space="preserve">I </w:t>
      </w:r>
      <w:r w:rsidR="003E34D7">
        <w:t xml:space="preserve">found the Peer review for </w:t>
      </w:r>
      <w:r w:rsidR="00097349">
        <w:t>the</w:t>
      </w:r>
      <w:r w:rsidR="003E34D7">
        <w:t xml:space="preserve"> Algorithms topic very useful. </w:t>
      </w:r>
      <w:r w:rsidR="00097349">
        <w:t xml:space="preserve">I was able to learn and also contribute with my </w:t>
      </w:r>
      <w:r w:rsidR="00835E1A">
        <w:t>peers which made it easy to complete the Robbie the robot challenge.</w:t>
      </w:r>
    </w:p>
    <w:p w:rsidR="00F422B7" w:rsidRDefault="00F422B7" w:rsidP="00F422B7">
      <w:pPr>
        <w:pStyle w:val="Heading1"/>
      </w:pPr>
      <w:r>
        <w:t>What did I learn from this week’s interactions?</w:t>
      </w:r>
    </w:p>
    <w:p w:rsidR="00F422B7" w:rsidRPr="00F422B7" w:rsidRDefault="00CA05E7" w:rsidP="00F422B7">
      <w:r>
        <w:t xml:space="preserve">I learnt a lot about Computer hardware by following the </w:t>
      </w:r>
      <w:r w:rsidR="00AD0EAC">
        <w:t>James Messier's YouTube</w:t>
      </w:r>
      <w:r>
        <w:t xml:space="preserve"> channel which was shared in this week’s materials.</w:t>
      </w:r>
      <w:r w:rsidR="00AD0EAC">
        <w:t xml:space="preserve"> </w:t>
      </w:r>
      <w:r w:rsidR="00F565E6">
        <w:t>I enjoyed the quizzes, and also the challenges.</w:t>
      </w:r>
      <w:r w:rsidR="00973F08">
        <w:t xml:space="preserve"> I followed the Course’s Slack channel, </w:t>
      </w:r>
      <w:r w:rsidR="00472B46">
        <w:t xml:space="preserve">and there I don’t miss any </w:t>
      </w:r>
      <w:r w:rsidR="006D683C">
        <w:t>updates from the Course.</w:t>
      </w:r>
      <w:r w:rsidR="00A75B96">
        <w:t xml:space="preserve"> I also followed some of my classmates comments which were helpful in </w:t>
      </w:r>
      <w:r w:rsidR="00F04616">
        <w:t>some ways when writing my own code.</w:t>
      </w:r>
    </w:p>
    <w:p w:rsidR="00D95F32" w:rsidRDefault="00D95F32" w:rsidP="00F562CD">
      <w:pPr>
        <w:jc w:val="center"/>
      </w:pPr>
    </w:p>
    <w:sectPr w:rsidR="00D95F32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7E38" w:rsidRDefault="00D57E38">
      <w:pPr>
        <w:spacing w:after="0" w:line="240" w:lineRule="auto"/>
      </w:pPr>
      <w:r>
        <w:separator/>
      </w:r>
    </w:p>
  </w:endnote>
  <w:endnote w:type="continuationSeparator" w:id="0">
    <w:p w:rsidR="00D57E38" w:rsidRDefault="00D5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F32" w:rsidRDefault="006F24DF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7E38" w:rsidRDefault="00D57E38">
      <w:pPr>
        <w:spacing w:after="0" w:line="240" w:lineRule="auto"/>
      </w:pPr>
      <w:r>
        <w:separator/>
      </w:r>
    </w:p>
  </w:footnote>
  <w:footnote w:type="continuationSeparator" w:id="0">
    <w:p w:rsidR="00D57E38" w:rsidRDefault="00D57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D"/>
    <w:rsid w:val="000149C7"/>
    <w:rsid w:val="00014AAA"/>
    <w:rsid w:val="000869F7"/>
    <w:rsid w:val="00097349"/>
    <w:rsid w:val="000B607A"/>
    <w:rsid w:val="00116AD5"/>
    <w:rsid w:val="001F1115"/>
    <w:rsid w:val="00207578"/>
    <w:rsid w:val="002466D3"/>
    <w:rsid w:val="003151F7"/>
    <w:rsid w:val="0032056C"/>
    <w:rsid w:val="003831D4"/>
    <w:rsid w:val="003E34D7"/>
    <w:rsid w:val="00472B46"/>
    <w:rsid w:val="004A59A4"/>
    <w:rsid w:val="00515664"/>
    <w:rsid w:val="005559B4"/>
    <w:rsid w:val="00572AC6"/>
    <w:rsid w:val="00590750"/>
    <w:rsid w:val="006D683C"/>
    <w:rsid w:val="006E258D"/>
    <w:rsid w:val="006F24DF"/>
    <w:rsid w:val="00745BEA"/>
    <w:rsid w:val="007666FD"/>
    <w:rsid w:val="007C7EA6"/>
    <w:rsid w:val="00835E1A"/>
    <w:rsid w:val="008C6274"/>
    <w:rsid w:val="00973F08"/>
    <w:rsid w:val="00A75B96"/>
    <w:rsid w:val="00AD0EAC"/>
    <w:rsid w:val="00C54718"/>
    <w:rsid w:val="00CA05E7"/>
    <w:rsid w:val="00D57E38"/>
    <w:rsid w:val="00D95F32"/>
    <w:rsid w:val="00E473C7"/>
    <w:rsid w:val="00E64C0F"/>
    <w:rsid w:val="00E81BAC"/>
    <w:rsid w:val="00E93581"/>
    <w:rsid w:val="00F04616"/>
    <w:rsid w:val="00F422B7"/>
    <w:rsid w:val="00F51105"/>
    <w:rsid w:val="00F562CD"/>
    <w:rsid w:val="00F565E6"/>
    <w:rsid w:val="00F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56E2"/>
  <w15:chartTrackingRefBased/>
  <w15:docId w15:val="{9DCD7ECC-E66E-AF4B-8540-6B66638D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745BEA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95EC5C5-76AE-7D49-B114-678F1B5AF57F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%7bD95EC5C5-76AE-7D49-B114-678F1B5AF57F%7dtf50002001.dotx</Template>
  <TotalTime>27</TotalTime>
  <Pages>1</Pages>
  <Words>184</Words>
  <Characters>881</Characters>
  <Application>Microsoft Office Word</Application>
  <DocSecurity>0</DocSecurity>
  <Lines>16</Lines>
  <Paragraphs>8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Duru</dc:creator>
  <cp:keywords/>
  <dc:description/>
  <cp:lastModifiedBy>Elvis Duru</cp:lastModifiedBy>
  <cp:revision>42</cp:revision>
  <dcterms:created xsi:type="dcterms:W3CDTF">2020-06-13T23:27:00Z</dcterms:created>
  <dcterms:modified xsi:type="dcterms:W3CDTF">2020-06-13T23:54:00Z</dcterms:modified>
</cp:coreProperties>
</file>